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86" w:rsidRPr="002F5186" w:rsidRDefault="002F5186" w:rsidP="002F5186">
      <w:pPr>
        <w:jc w:val="center"/>
        <w:rPr>
          <w:u w:val="single"/>
        </w:rPr>
      </w:pPr>
      <w:r w:rsidRPr="002F5186">
        <w:rPr>
          <w:u w:val="single"/>
        </w:rPr>
        <w:t xml:space="preserve">Python Day-1 Assignment </w:t>
      </w:r>
    </w:p>
    <w:p w:rsidR="002F5186" w:rsidRDefault="002F5186" w:rsidP="00485091"/>
    <w:p w:rsidR="00485091" w:rsidRDefault="008B08E8" w:rsidP="00485091">
      <w:r>
        <w:t>1) Using</w:t>
      </w:r>
      <w:r w:rsidR="00485091">
        <w:t xml:space="preserve"> the Python i</w:t>
      </w:r>
      <w:r w:rsidR="002F5186">
        <w:t xml:space="preserve">nterpreter as a calculator, and </w:t>
      </w:r>
      <w:r w:rsidR="00485091">
        <w:t>typing expressions like 12 / (4 + 1).</w:t>
      </w:r>
    </w:p>
    <w:p w:rsidR="00485091" w:rsidRDefault="00485091" w:rsidP="00485091"/>
    <w:p w:rsidR="00485091" w:rsidRDefault="008B08E8" w:rsidP="00485091">
      <w:r>
        <w:t>2) Generate</w:t>
      </w:r>
      <w:r w:rsidR="00485091">
        <w:t xml:space="preserve"> the following:</w:t>
      </w:r>
    </w:p>
    <w:p w:rsidR="00485091" w:rsidRDefault="00485091" w:rsidP="00485091">
      <w:r>
        <w:tab/>
        <w:t>[</w:t>
      </w:r>
      <w:proofErr w:type="gramStart"/>
      <w:r>
        <w:t>a</w:t>
      </w:r>
      <w:proofErr w:type="gramEnd"/>
      <w:r>
        <w:t xml:space="preserve">] All prime number </w:t>
      </w:r>
      <w:proofErr w:type="spellStart"/>
      <w:r>
        <w:t>upto</w:t>
      </w:r>
      <w:proofErr w:type="spellEnd"/>
      <w:r>
        <w:t xml:space="preserve"> the specified limit.</w:t>
      </w:r>
    </w:p>
    <w:p w:rsidR="00485091" w:rsidRDefault="00485091" w:rsidP="00485091">
      <w:r>
        <w:tab/>
        <w:t>[b] All Armstrong number between 1 and 500</w:t>
      </w:r>
    </w:p>
    <w:p w:rsidR="00485091" w:rsidRDefault="00485091" w:rsidP="00485091">
      <w:r>
        <w:tab/>
        <w:t xml:space="preserve">[c] Fibonacci series </w:t>
      </w:r>
      <w:proofErr w:type="spellStart"/>
      <w:r>
        <w:t>upto</w:t>
      </w:r>
      <w:proofErr w:type="spellEnd"/>
      <w:r>
        <w:t xml:space="preserve"> a specified limit</w:t>
      </w:r>
    </w:p>
    <w:p w:rsidR="00485091" w:rsidRDefault="00485091" w:rsidP="00485091">
      <w:r>
        <w:tab/>
      </w:r>
    </w:p>
    <w:p w:rsidR="00485091" w:rsidRDefault="008B08E8" w:rsidP="00485091">
      <w:r>
        <w:t>3) Accept</w:t>
      </w:r>
      <w:r w:rsidR="00485091">
        <w:t xml:space="preserve"> a string from the user and perform the following:</w:t>
      </w:r>
    </w:p>
    <w:p w:rsidR="00485091" w:rsidRDefault="00485091" w:rsidP="00485091">
      <w:r>
        <w:tab/>
        <w:t>[</w:t>
      </w:r>
      <w:proofErr w:type="gramStart"/>
      <w:r>
        <w:t>a</w:t>
      </w:r>
      <w:proofErr w:type="gramEnd"/>
      <w:r>
        <w:t>] Count the number of VOWELS and CONSONANTS.</w:t>
      </w:r>
    </w:p>
    <w:p w:rsidR="00485091" w:rsidRDefault="00485091" w:rsidP="00485091">
      <w:r>
        <w:tab/>
        <w:t>[b] Check if the string is a PALINDROME string or not.</w:t>
      </w:r>
    </w:p>
    <w:p w:rsidR="00485091" w:rsidRDefault="00485091" w:rsidP="00485091">
      <w:r>
        <w:tab/>
      </w:r>
    </w:p>
    <w:p w:rsidR="00485091" w:rsidRDefault="008B08E8" w:rsidP="00485091">
      <w:r>
        <w:t>4) String</w:t>
      </w:r>
      <w:r w:rsidR="00485091">
        <w:t xml:space="preserve"> Processing</w:t>
      </w:r>
    </w:p>
    <w:p w:rsidR="00485091" w:rsidRDefault="00485091" w:rsidP="00485091">
      <w:r>
        <w:tab/>
        <w:t xml:space="preserve">a. Define a string and assign it to a variable, e.g., </w:t>
      </w:r>
      <w:proofErr w:type="spellStart"/>
      <w:r>
        <w:t>my_string</w:t>
      </w:r>
      <w:proofErr w:type="spellEnd"/>
      <w:r>
        <w:t xml:space="preserve"> </w:t>
      </w:r>
      <w:r>
        <w:tab/>
        <w:t xml:space="preserve">= </w:t>
      </w:r>
      <w:r>
        <w:t>'My String'</w:t>
      </w:r>
    </w:p>
    <w:p w:rsidR="00485091" w:rsidRDefault="00485091" w:rsidP="00485091">
      <w:r>
        <w:tab/>
      </w:r>
      <w:r>
        <w:tab/>
        <w:t>Print the contents of this variable in two ways</w:t>
      </w:r>
    </w:p>
    <w:p w:rsidR="00485091" w:rsidRDefault="00485091" w:rsidP="00485091">
      <w:r>
        <w:tab/>
      </w:r>
      <w:r>
        <w:tab/>
      </w:r>
      <w:proofErr w:type="spellStart"/>
      <w:proofErr w:type="gramStart"/>
      <w:r>
        <w:t>i</w:t>
      </w:r>
      <w:proofErr w:type="spellEnd"/>
      <w:r>
        <w:t>)B</w:t>
      </w:r>
      <w:r>
        <w:t>y</w:t>
      </w:r>
      <w:proofErr w:type="gramEnd"/>
      <w:r>
        <w:t xml:space="preserve"> simply typing the variable name and pressing Enter</w:t>
      </w:r>
    </w:p>
    <w:p w:rsidR="00485091" w:rsidRDefault="00485091" w:rsidP="00485091">
      <w:r>
        <w:tab/>
      </w:r>
      <w:r>
        <w:tab/>
        <w:t>ii</w:t>
      </w:r>
      <w:proofErr w:type="gramStart"/>
      <w:r>
        <w:t>)B</w:t>
      </w:r>
      <w:r>
        <w:t>y</w:t>
      </w:r>
      <w:proofErr w:type="gramEnd"/>
      <w:r>
        <w:t xml:space="preserve"> using the print statement.</w:t>
      </w:r>
    </w:p>
    <w:p w:rsidR="00485091" w:rsidRDefault="00485091" w:rsidP="00485091">
      <w:pPr>
        <w:ind w:left="708"/>
      </w:pPr>
      <w:r>
        <w:t xml:space="preserve">b. Try adding the string to itself using </w:t>
      </w:r>
      <w:proofErr w:type="spellStart"/>
      <w:r>
        <w:t>my_string</w:t>
      </w:r>
      <w:proofErr w:type="spellEnd"/>
      <w:r>
        <w:t xml:space="preserve"> + </w:t>
      </w:r>
      <w:proofErr w:type="spellStart"/>
      <w:r>
        <w:t>my_string</w:t>
      </w:r>
      <w:proofErr w:type="spellEnd"/>
      <w:r>
        <w:t>,</w:t>
      </w:r>
      <w:r>
        <w:t xml:space="preserve"> </w:t>
      </w:r>
      <w:r>
        <w:t xml:space="preserve">or multiplying it by a number, </w:t>
      </w:r>
      <w:r>
        <w:t xml:space="preserve">       </w:t>
      </w:r>
      <w:r>
        <w:t xml:space="preserve">e.g., </w:t>
      </w:r>
      <w:proofErr w:type="spellStart"/>
      <w:r>
        <w:t>my_string</w:t>
      </w:r>
      <w:proofErr w:type="spellEnd"/>
      <w:r>
        <w:t xml:space="preserve"> * 3.</w:t>
      </w:r>
    </w:p>
    <w:p w:rsidR="00485091" w:rsidRDefault="00485091" w:rsidP="00485091">
      <w:r>
        <w:tab/>
      </w:r>
    </w:p>
    <w:p w:rsidR="00485091" w:rsidRDefault="00485091" w:rsidP="00485091">
      <w:r>
        <w:t>Notice that the strings are joined together without any spaces. How could you fix this?</w:t>
      </w:r>
    </w:p>
    <w:p w:rsidR="00485091" w:rsidRDefault="00485091" w:rsidP="00485091">
      <w:r>
        <w:tab/>
      </w:r>
      <w:r>
        <w:tab/>
      </w:r>
    </w:p>
    <w:p w:rsidR="00485091" w:rsidRDefault="002F5186" w:rsidP="00485091">
      <w:r>
        <w:t>5) What</w:t>
      </w:r>
      <w:r w:rsidR="00485091">
        <w:t xml:space="preserve"> is the difference between the </w:t>
      </w:r>
      <w:proofErr w:type="gramStart"/>
      <w:r w:rsidR="00485091">
        <w:t>following</w:t>
      </w:r>
      <w:r w:rsidR="00485091">
        <w:t xml:space="preserve"> </w:t>
      </w:r>
      <w:r w:rsidR="00485091">
        <w:t xml:space="preserve"> two</w:t>
      </w:r>
      <w:proofErr w:type="gramEnd"/>
      <w:r w:rsidR="00485091">
        <w:t xml:space="preserve"> tests: </w:t>
      </w:r>
      <w:proofErr w:type="spellStart"/>
      <w:r w:rsidR="00485091">
        <w:t>w.isupper</w:t>
      </w:r>
      <w:proofErr w:type="spellEnd"/>
      <w:r w:rsidR="00485091">
        <w:t xml:space="preserve">() and not </w:t>
      </w:r>
      <w:proofErr w:type="spellStart"/>
      <w:r w:rsidR="00485091">
        <w:t>w.islower</w:t>
      </w:r>
      <w:proofErr w:type="spellEnd"/>
      <w:r w:rsidR="00485091">
        <w:t>()?</w:t>
      </w:r>
    </w:p>
    <w:p w:rsidR="00485091" w:rsidRDefault="00485091" w:rsidP="00485091">
      <w:r>
        <w:t xml:space="preserve"> </w:t>
      </w:r>
    </w:p>
    <w:p w:rsidR="00485091" w:rsidRDefault="002F5186" w:rsidP="00485091">
      <w:r>
        <w:t>6) Implement</w:t>
      </w:r>
      <w:r w:rsidR="00485091">
        <w:t xml:space="preserve"> simple </w:t>
      </w:r>
      <w:proofErr w:type="spellStart"/>
      <w:r w:rsidR="00485091">
        <w:t>calc</w:t>
      </w:r>
      <w:proofErr w:type="spellEnd"/>
    </w:p>
    <w:p w:rsidR="00485091" w:rsidRDefault="00485091" w:rsidP="00485091">
      <w:r>
        <w:t>------------------------</w:t>
      </w:r>
    </w:p>
    <w:p w:rsidR="00485091" w:rsidRDefault="00485091" w:rsidP="00485091">
      <w:r>
        <w:tab/>
        <w:t xml:space="preserve">1. </w:t>
      </w:r>
      <w:proofErr w:type="gramStart"/>
      <w:r>
        <w:t>add</w:t>
      </w:r>
      <w:proofErr w:type="gramEnd"/>
    </w:p>
    <w:p w:rsidR="00485091" w:rsidRDefault="00485091" w:rsidP="00485091">
      <w:r>
        <w:tab/>
        <w:t xml:space="preserve">2. </w:t>
      </w:r>
      <w:proofErr w:type="gramStart"/>
      <w:r>
        <w:t>sub</w:t>
      </w:r>
      <w:proofErr w:type="gramEnd"/>
    </w:p>
    <w:p w:rsidR="00485091" w:rsidRDefault="00485091" w:rsidP="00485091">
      <w:r>
        <w:tab/>
        <w:t xml:space="preserve">3. </w:t>
      </w:r>
      <w:proofErr w:type="spellStart"/>
      <w:proofErr w:type="gramStart"/>
      <w:r>
        <w:t>mul</w:t>
      </w:r>
      <w:proofErr w:type="spellEnd"/>
      <w:proofErr w:type="gramEnd"/>
      <w:r>
        <w:tab/>
      </w:r>
    </w:p>
    <w:p w:rsidR="00485091" w:rsidRDefault="00485091" w:rsidP="00485091">
      <w:r>
        <w:tab/>
        <w:t xml:space="preserve">4. </w:t>
      </w:r>
      <w:proofErr w:type="gramStart"/>
      <w:r>
        <w:t>div</w:t>
      </w:r>
      <w:proofErr w:type="gramEnd"/>
    </w:p>
    <w:p w:rsidR="00485091" w:rsidRDefault="00485091" w:rsidP="00485091">
      <w:r>
        <w:tab/>
        <w:t xml:space="preserve">5. </w:t>
      </w:r>
      <w:proofErr w:type="gramStart"/>
      <w:r>
        <w:t>go</w:t>
      </w:r>
      <w:proofErr w:type="gramEnd"/>
      <w:r>
        <w:t xml:space="preserve"> back</w:t>
      </w:r>
    </w:p>
    <w:p w:rsidR="00485091" w:rsidRDefault="00485091" w:rsidP="00485091">
      <w:r>
        <w:tab/>
      </w:r>
    </w:p>
    <w:p w:rsidR="00485091" w:rsidRDefault="00485091" w:rsidP="00485091">
      <w:r>
        <w:t>7) Work</w:t>
      </w:r>
      <w:r>
        <w:t xml:space="preserve"> with all string operations in a single .</w:t>
      </w:r>
      <w:proofErr w:type="spellStart"/>
      <w:r>
        <w:t>py</w:t>
      </w:r>
      <w:proofErr w:type="spellEnd"/>
      <w:r>
        <w:t xml:space="preserve"> file.</w:t>
      </w:r>
    </w:p>
    <w:p w:rsidR="00485091" w:rsidRDefault="00485091" w:rsidP="00485091"/>
    <w:p w:rsidR="00485091" w:rsidRDefault="006B3656" w:rsidP="00485091">
      <w:r>
        <w:t>8</w:t>
      </w:r>
      <w:r w:rsidR="00485091">
        <w:t>) Write</w:t>
      </w:r>
      <w:r w:rsidR="00485091">
        <w:t xml:space="preserve"> a Python program to sort a string lexicographically</w:t>
      </w:r>
    </w:p>
    <w:p w:rsidR="00485091" w:rsidRDefault="00485091" w:rsidP="00485091"/>
    <w:p w:rsidR="00485091" w:rsidRDefault="006B3656" w:rsidP="00485091">
      <w:r>
        <w:t>9</w:t>
      </w:r>
      <w:r w:rsidR="00485091">
        <w:t>) Write</w:t>
      </w:r>
      <w:r w:rsidR="00485091">
        <w:t xml:space="preserve"> a Python program using </w:t>
      </w:r>
      <w:proofErr w:type="gramStart"/>
      <w:r w:rsidR="00485091">
        <w:t>range(</w:t>
      </w:r>
      <w:proofErr w:type="gramEnd"/>
      <w:r w:rsidR="00485091">
        <w:t>) [built-in function]</w:t>
      </w:r>
    </w:p>
    <w:p w:rsidR="00485091" w:rsidRDefault="00485091" w:rsidP="00485091"/>
    <w:p w:rsidR="00485091" w:rsidRDefault="00485091" w:rsidP="00485091">
      <w:r>
        <w:t>1</w:t>
      </w:r>
      <w:r w:rsidR="006B3656">
        <w:t>0</w:t>
      </w:r>
      <w:r w:rsidR="008B08E8">
        <w:t>) Do</w:t>
      </w:r>
      <w:r>
        <w:t xml:space="preserve"> the following operations on lists:</w:t>
      </w:r>
    </w:p>
    <w:p w:rsidR="00485091" w:rsidRDefault="00485091" w:rsidP="00485091">
      <w:r>
        <w:tab/>
      </w:r>
      <w:r>
        <w:t>1) Print</w:t>
      </w:r>
      <w:r>
        <w:t xml:space="preserve"> the whole list</w:t>
      </w:r>
    </w:p>
    <w:p w:rsidR="00485091" w:rsidRDefault="00485091" w:rsidP="00485091">
      <w:r>
        <w:tab/>
      </w:r>
      <w:r>
        <w:t>2) How</w:t>
      </w:r>
      <w:r>
        <w:t xml:space="preserve"> will you print list elements one by </w:t>
      </w:r>
      <w:proofErr w:type="gramStart"/>
      <w:r>
        <w:t>one</w:t>
      </w:r>
      <w:proofErr w:type="gramEnd"/>
    </w:p>
    <w:p w:rsidR="00485091" w:rsidRDefault="00485091" w:rsidP="00485091">
      <w:r>
        <w:tab/>
        <w:t>3) Insert</w:t>
      </w:r>
      <w:r>
        <w:t xml:space="preserve"> an element at the beginning of the list using method</w:t>
      </w:r>
    </w:p>
    <w:p w:rsidR="00485091" w:rsidRDefault="00485091" w:rsidP="00485091">
      <w:r>
        <w:tab/>
      </w:r>
      <w:r>
        <w:t>4) Insert</w:t>
      </w:r>
      <w:r>
        <w:t xml:space="preserve"> an element at a given position</w:t>
      </w:r>
    </w:p>
    <w:p w:rsidR="00485091" w:rsidRDefault="00485091" w:rsidP="00485091">
      <w:r>
        <w:tab/>
      </w:r>
      <w:r>
        <w:t>5) Insert</w:t>
      </w:r>
      <w:r>
        <w:t xml:space="preserve"> an element at end</w:t>
      </w:r>
    </w:p>
    <w:p w:rsidR="00485091" w:rsidRDefault="00485091" w:rsidP="00485091">
      <w:r>
        <w:tab/>
      </w:r>
      <w:r>
        <w:t>6) Delete</w:t>
      </w:r>
      <w:r>
        <w:t xml:space="preserve"> element at a given position</w:t>
      </w:r>
    </w:p>
    <w:p w:rsidR="00485091" w:rsidRDefault="00485091" w:rsidP="00485091">
      <w:r>
        <w:tab/>
      </w:r>
      <w:r>
        <w:t>7) Delete</w:t>
      </w:r>
      <w:r>
        <w:t xml:space="preserve"> an element at a given position and</w:t>
      </w:r>
    </w:p>
    <w:p w:rsidR="00485091" w:rsidRDefault="00485091" w:rsidP="00485091">
      <w:r>
        <w:tab/>
      </w:r>
      <w:r>
        <w:tab/>
      </w:r>
      <w:r>
        <w:t>Print</w:t>
      </w:r>
      <w:r>
        <w:t xml:space="preserve"> the element </w:t>
      </w:r>
    </w:p>
    <w:p w:rsidR="00485091" w:rsidRDefault="00485091" w:rsidP="00485091">
      <w:r>
        <w:tab/>
      </w:r>
      <w:r>
        <w:t>8) Delete</w:t>
      </w:r>
      <w:r>
        <w:t xml:space="preserve"> an element by value</w:t>
      </w:r>
    </w:p>
    <w:p w:rsidR="007A42FD" w:rsidRPr="00485091" w:rsidRDefault="00485091" w:rsidP="00485091">
      <w:bookmarkStart w:id="0" w:name="_GoBack"/>
      <w:bookmarkEnd w:id="0"/>
      <w:r>
        <w:tab/>
      </w:r>
      <w:r>
        <w:t>9) Print</w:t>
      </w:r>
      <w:r>
        <w:t xml:space="preserve"> the length of the list.</w:t>
      </w:r>
    </w:p>
    <w:sectPr w:rsidR="007A42FD" w:rsidRPr="00485091" w:rsidSect="00685C6B">
      <w:headerReference w:type="default" r:id="rId9"/>
      <w:footerReference w:type="default" r:id="rId10"/>
      <w:pgSz w:w="11906" w:h="16838"/>
      <w:pgMar w:top="1440" w:right="1016" w:bottom="1440" w:left="990" w:header="720" w:footer="72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16F" w:rsidRDefault="00BF116F">
      <w:pPr>
        <w:spacing w:before="0" w:after="0" w:line="240" w:lineRule="auto"/>
      </w:pPr>
      <w:r>
        <w:separator/>
      </w:r>
    </w:p>
  </w:endnote>
  <w:endnote w:type="continuationSeparator" w:id="0">
    <w:p w:rsidR="00BF116F" w:rsidRDefault="00BF11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2FD" w:rsidRPr="00115189" w:rsidRDefault="00187477" w:rsidP="00F80264">
    <w:pPr>
      <w:pStyle w:val="Footer"/>
      <w:tabs>
        <w:tab w:val="clear" w:pos="4680"/>
        <w:tab w:val="clear" w:pos="9360"/>
        <w:tab w:val="center" w:pos="8370"/>
      </w:tabs>
      <w:rPr>
        <w:b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7B9A71CD">
              <wp:simplePos x="0" y="0"/>
              <wp:positionH relativeFrom="column">
                <wp:posOffset>9524</wp:posOffset>
              </wp:positionH>
              <wp:positionV relativeFrom="paragraph">
                <wp:posOffset>-43180</wp:posOffset>
              </wp:positionV>
              <wp:extent cx="6181725" cy="1440"/>
              <wp:effectExtent l="0" t="0" r="28575" b="36830"/>
              <wp:wrapNone/>
              <wp:docPr id="2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44546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8F078C7" id="Straight Connector 33" o:spid="_x0000_s1026" style="position:absolute;z-index:-50331647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3.4pt" to="487.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" strokecolor="#44546a" strokeweight=".53mm">
              <v:stroke joinstyle="miter"/>
            </v:line>
          </w:pict>
        </mc:Fallback>
      </mc:AlternateContent>
    </w:r>
    <w:r>
      <w:rPr>
        <w:b/>
      </w:rPr>
      <w:t>Confidential</w:t>
    </w:r>
    <w:r>
      <w:rPr>
        <w:b/>
      </w:rPr>
      <w:tab/>
    </w:r>
    <w:r>
      <w:rPr>
        <w:b/>
      </w:rPr>
      <w:tab/>
    </w:r>
    <w:r w:rsidRPr="00501F7C">
      <w:rPr>
        <w:b/>
      </w:rPr>
      <w:t xml:space="preserve">Page </w:t>
    </w:r>
    <w:r w:rsidRPr="00115189">
      <w:rPr>
        <w:b/>
      </w:rPr>
      <w:fldChar w:fldCharType="begin"/>
    </w:r>
    <w:r w:rsidRPr="00115189">
      <w:rPr>
        <w:b/>
      </w:rPr>
      <w:instrText>PAGE</w:instrText>
    </w:r>
    <w:r w:rsidRPr="00115189">
      <w:rPr>
        <w:b/>
      </w:rPr>
      <w:fldChar w:fldCharType="separate"/>
    </w:r>
    <w:r w:rsidR="008B08E8">
      <w:rPr>
        <w:b/>
        <w:noProof/>
      </w:rPr>
      <w:t>2</w:t>
    </w:r>
    <w:r w:rsidRPr="00115189">
      <w:rPr>
        <w:b/>
      </w:rPr>
      <w:fldChar w:fldCharType="end"/>
    </w:r>
    <w:r w:rsidRPr="00501F7C">
      <w:rPr>
        <w:b/>
      </w:rPr>
      <w:t xml:space="preserve"> of </w:t>
    </w:r>
    <w:r w:rsidRPr="00115189">
      <w:rPr>
        <w:b/>
      </w:rPr>
      <w:fldChar w:fldCharType="begin"/>
    </w:r>
    <w:r w:rsidRPr="00115189">
      <w:rPr>
        <w:b/>
      </w:rPr>
      <w:instrText>NUMPAGES</w:instrText>
    </w:r>
    <w:r w:rsidRPr="00115189">
      <w:rPr>
        <w:b/>
      </w:rPr>
      <w:fldChar w:fldCharType="separate"/>
    </w:r>
    <w:r w:rsidR="008B08E8">
      <w:rPr>
        <w:b/>
        <w:noProof/>
      </w:rPr>
      <w:t>2</w:t>
    </w:r>
    <w:r w:rsidRPr="00115189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16F" w:rsidRDefault="00BF116F">
      <w:pPr>
        <w:spacing w:before="0" w:after="0" w:line="240" w:lineRule="auto"/>
      </w:pPr>
      <w:r>
        <w:separator/>
      </w:r>
    </w:p>
  </w:footnote>
  <w:footnote w:type="continuationSeparator" w:id="0">
    <w:p w:rsidR="00BF116F" w:rsidRDefault="00BF11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2FD" w:rsidRDefault="00187477" w:rsidP="00032E5B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746250" cy="470535"/>
          <wp:effectExtent l="0" t="0" r="0" b="0"/>
          <wp:docPr id="12" name="Picture 12" descr="GLobal Edge Logo with T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 descr="GLobal Edge Logo with TM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470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4445F"/>
    <w:multiLevelType w:val="hybridMultilevel"/>
    <w:tmpl w:val="FF3A0CFC"/>
    <w:lvl w:ilvl="0" w:tplc="4A20076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BA2C69"/>
    <w:multiLevelType w:val="hybridMultilevel"/>
    <w:tmpl w:val="0BDC5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409ED"/>
    <w:multiLevelType w:val="multilevel"/>
    <w:tmpl w:val="D548BC8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943E0A"/>
    <w:multiLevelType w:val="multilevel"/>
    <w:tmpl w:val="89028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62D3F"/>
    <w:multiLevelType w:val="hybridMultilevel"/>
    <w:tmpl w:val="0BDC3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E3F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80"/>
    <w:rsid w:val="00032E5B"/>
    <w:rsid w:val="00085B35"/>
    <w:rsid w:val="000A5D5B"/>
    <w:rsid w:val="000D36F8"/>
    <w:rsid w:val="00115189"/>
    <w:rsid w:val="00187477"/>
    <w:rsid w:val="001E047A"/>
    <w:rsid w:val="00213E6A"/>
    <w:rsid w:val="002537A4"/>
    <w:rsid w:val="002D0D82"/>
    <w:rsid w:val="002F5186"/>
    <w:rsid w:val="00343170"/>
    <w:rsid w:val="0038386D"/>
    <w:rsid w:val="003A1C63"/>
    <w:rsid w:val="003F02A9"/>
    <w:rsid w:val="00425861"/>
    <w:rsid w:val="004535DB"/>
    <w:rsid w:val="00480181"/>
    <w:rsid w:val="00485091"/>
    <w:rsid w:val="004D5BBA"/>
    <w:rsid w:val="00501F7C"/>
    <w:rsid w:val="00685C6B"/>
    <w:rsid w:val="006B3656"/>
    <w:rsid w:val="006C2F80"/>
    <w:rsid w:val="006C702A"/>
    <w:rsid w:val="00714380"/>
    <w:rsid w:val="00746CD8"/>
    <w:rsid w:val="00771CB0"/>
    <w:rsid w:val="007A42FD"/>
    <w:rsid w:val="007F2639"/>
    <w:rsid w:val="008B08E8"/>
    <w:rsid w:val="00903C33"/>
    <w:rsid w:val="00AE58AE"/>
    <w:rsid w:val="00AF504D"/>
    <w:rsid w:val="00B42085"/>
    <w:rsid w:val="00B6352F"/>
    <w:rsid w:val="00B850B1"/>
    <w:rsid w:val="00BF116F"/>
    <w:rsid w:val="00C340E5"/>
    <w:rsid w:val="00C54A42"/>
    <w:rsid w:val="00C71EF5"/>
    <w:rsid w:val="00CF155F"/>
    <w:rsid w:val="00D001A9"/>
    <w:rsid w:val="00D3368A"/>
    <w:rsid w:val="00E67283"/>
    <w:rsid w:val="00E7030B"/>
    <w:rsid w:val="00ED5B1E"/>
    <w:rsid w:val="00F80264"/>
    <w:rsid w:val="00FB6F6F"/>
    <w:rsid w:val="00FD6476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F5056-720F-478A-8AB2-0895BFB2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F25"/>
    <w:pPr>
      <w:spacing w:before="120" w:after="120" w:line="259" w:lineRule="auto"/>
      <w:jc w:val="both"/>
    </w:pPr>
    <w:rPr>
      <w:rFonts w:ascii="Century Gothic" w:hAnsi="Century Gothic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E32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E32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E32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10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510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5106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5106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5106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5106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C5106"/>
    <w:rPr>
      <w:rFonts w:ascii="Century Gothic" w:eastAsiaTheme="majorEastAsia" w:hAnsi="Century Gothic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85E32"/>
    <w:rPr>
      <w:rFonts w:ascii="Century Gothic" w:eastAsiaTheme="majorEastAsia" w:hAnsi="Century Gothic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85E32"/>
    <w:rPr>
      <w:rFonts w:ascii="Century Gothic" w:eastAsiaTheme="majorEastAsia" w:hAnsi="Century Gothic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85E32"/>
    <w:rPr>
      <w:rFonts w:ascii="Century Gothic" w:eastAsiaTheme="majorEastAsia" w:hAnsi="Century Gothic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C5106"/>
    <w:rPr>
      <w:rFonts w:ascii="Century Gothic" w:eastAsiaTheme="majorEastAsia" w:hAnsi="Century Gothic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C5106"/>
    <w:rPr>
      <w:rFonts w:ascii="Century Gothic" w:eastAsiaTheme="majorEastAsia" w:hAnsi="Century Gothic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C5106"/>
    <w:rPr>
      <w:rFonts w:ascii="Century Gothic" w:eastAsiaTheme="majorEastAsia" w:hAnsi="Century Gothic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9C5106"/>
    <w:rPr>
      <w:rFonts w:ascii="Century Gothic" w:eastAsiaTheme="majorEastAsia" w:hAnsi="Century Gothic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9C5106"/>
    <w:rPr>
      <w:rFonts w:ascii="Century Gothic" w:eastAsiaTheme="majorEastAsia" w:hAnsi="Century Gothic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9C5106"/>
    <w:rPr>
      <w:rFonts w:ascii="Century Gothic" w:eastAsiaTheme="majorEastAsia" w:hAnsi="Century Gothic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A5DFC"/>
    <w:rPr>
      <w:rFonts w:ascii="Century Gothic" w:hAnsi="Century Gothic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A5DFC"/>
    <w:rPr>
      <w:rFonts w:ascii="Century Gothic" w:hAnsi="Century Gothic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A1E11"/>
    <w:rPr>
      <w:rFonts w:ascii="Century Gothic" w:hAnsi="Century Gothic"/>
    </w:rPr>
  </w:style>
  <w:style w:type="character" w:styleId="PlaceholderText">
    <w:name w:val="Placeholder Text"/>
    <w:basedOn w:val="DefaultParagraphFont"/>
    <w:uiPriority w:val="99"/>
    <w:semiHidden/>
    <w:qFormat/>
    <w:rsid w:val="001A1E11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5963F7"/>
    <w:rPr>
      <w:color w:val="6B9F2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D4F2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D4F25"/>
    <w:rPr>
      <w:rFonts w:ascii="Century Gothic" w:hAnsi="Century Gothic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D4F25"/>
    <w:rPr>
      <w:rFonts w:ascii="Century Gothic" w:hAnsi="Century Gothic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D4F25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C5106"/>
    <w:pPr>
      <w:spacing w:after="0" w:line="240" w:lineRule="auto"/>
    </w:pPr>
    <w:rPr>
      <w:rFonts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</w:pPr>
  </w:style>
  <w:style w:type="paragraph" w:styleId="NoSpacing">
    <w:name w:val="No Spacing"/>
    <w:link w:val="NoSpacingChar"/>
    <w:uiPriority w:val="1"/>
    <w:qFormat/>
    <w:rsid w:val="001A1E11"/>
    <w:pPr>
      <w:jc w:val="both"/>
    </w:pPr>
    <w:rPr>
      <w:rFonts w:ascii="Century Gothic" w:hAnsi="Century Gothic"/>
      <w:color w:val="00000A"/>
      <w:sz w:val="22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A5DFC"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A5DFC"/>
    <w:pPr>
      <w:tabs>
        <w:tab w:val="center" w:pos="4680"/>
        <w:tab w:val="right" w:pos="9360"/>
      </w:tabs>
      <w:spacing w:before="0"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963F7"/>
    <w:pPr>
      <w:spacing w:before="0"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63F7"/>
    <w:pPr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63F7"/>
    <w:pPr>
      <w:spacing w:before="0"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63F7"/>
    <w:pPr>
      <w:spacing w:before="0"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63F7"/>
    <w:pPr>
      <w:spacing w:before="0"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63F7"/>
    <w:pPr>
      <w:spacing w:before="0"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63F7"/>
    <w:pPr>
      <w:spacing w:before="0"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63F7"/>
    <w:pPr>
      <w:spacing w:before="0"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63F7"/>
    <w:pPr>
      <w:spacing w:before="0"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D4F25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D4F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4F2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DD4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kumar.sr\Documents\Custom%20Office%20Templates\GLobalEdgePlainDocv01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FDF359-C0AF-4F40-B9F9-849BFEC9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GLobalEdgePlainDocv01</Template>
  <TotalTime>26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BS</dc:creator>
  <cp:keywords/>
  <dc:description/>
  <cp:lastModifiedBy>Ashwini B S</cp:lastModifiedBy>
  <cp:revision>6</cp:revision>
  <cp:lastPrinted>2017-11-15T08:54:00Z</cp:lastPrinted>
  <dcterms:created xsi:type="dcterms:W3CDTF">2017-12-04T11:11:00Z</dcterms:created>
  <dcterms:modified xsi:type="dcterms:W3CDTF">2017-12-04T11:40:00Z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TC034577159991</vt:lpwstr>
  </property>
  <property fmtid="{D5CDD505-2E9C-101B-9397-08002B2CF9AE}" pid="9" name="category">
    <vt:lpwstr>DSTP-001 - Confidential</vt:lpwstr>
  </property>
</Properties>
</file>